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28990" w14:textId="77777777" w:rsidR="003B4269" w:rsidRDefault="003B4269" w:rsidP="00DA60DE">
      <w:pPr>
        <w:tabs>
          <w:tab w:val="left" w:pos="2160"/>
        </w:tabs>
      </w:pPr>
    </w:p>
    <w:p w14:paraId="19175E0B" w14:textId="77777777" w:rsidR="00B8202D" w:rsidRDefault="00B8202D" w:rsidP="00DA60DE">
      <w:pPr>
        <w:tabs>
          <w:tab w:val="left" w:pos="2160"/>
        </w:tabs>
      </w:pPr>
    </w:p>
    <w:p w14:paraId="5383DCE1" w14:textId="77777777" w:rsidR="003B4269" w:rsidRDefault="003B4269" w:rsidP="003B4269">
      <w:pPr>
        <w:jc w:val="center"/>
        <w:rPr>
          <w:b/>
        </w:rPr>
      </w:pPr>
    </w:p>
    <w:p w14:paraId="363D8A3E" w14:textId="1FDC5527" w:rsidR="008C72AC" w:rsidRPr="00BE048D" w:rsidRDefault="008C72AC" w:rsidP="008C72AC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MEMO INTERN</w:t>
      </w:r>
      <w:r w:rsidR="00476A72">
        <w:rPr>
          <w:rFonts w:ascii="Times New Roman" w:hAnsi="Times New Roman" w:cs="Times New Roman"/>
          <w:b/>
        </w:rPr>
        <w:t>AL</w:t>
      </w:r>
    </w:p>
    <w:p w14:paraId="71ED4D41" w14:textId="32457AF2" w:rsidR="008C72AC" w:rsidRDefault="008C72AC" w:rsidP="008C72AC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NO :</w:t>
      </w:r>
      <w:proofErr w:type="gramEnd"/>
      <w:r>
        <w:rPr>
          <w:rFonts w:ascii="Times New Roman" w:hAnsi="Times New Roman" w:cs="Times New Roman"/>
          <w:b/>
        </w:rPr>
        <w:t xml:space="preserve">  </w:t>
      </w:r>
      <w:r w:rsidR="00111F2E">
        <w:rPr>
          <w:rFonts w:ascii="Times New Roman" w:hAnsi="Times New Roman" w:cs="Times New Roman"/>
          <w:b/>
        </w:rPr>
        <w:t>021</w:t>
      </w:r>
      <w:r w:rsidR="00D47B96">
        <w:rPr>
          <w:rFonts w:ascii="Times New Roman" w:hAnsi="Times New Roman" w:cs="Times New Roman"/>
          <w:b/>
        </w:rPr>
        <w:t>/ACC</w:t>
      </w:r>
      <w:r w:rsidR="00DC2A01">
        <w:rPr>
          <w:rFonts w:ascii="Times New Roman" w:hAnsi="Times New Roman" w:cs="Times New Roman"/>
          <w:b/>
        </w:rPr>
        <w:t>-TAX</w:t>
      </w:r>
      <w:r w:rsidR="00425073">
        <w:rPr>
          <w:rFonts w:ascii="Times New Roman" w:hAnsi="Times New Roman" w:cs="Times New Roman"/>
          <w:b/>
        </w:rPr>
        <w:t>.HLP/</w:t>
      </w:r>
      <w:r w:rsidR="00583CFE">
        <w:rPr>
          <w:rFonts w:ascii="Times New Roman" w:hAnsi="Times New Roman" w:cs="Times New Roman"/>
          <w:b/>
        </w:rPr>
        <w:t>VII</w:t>
      </w:r>
      <w:r w:rsidR="00425073">
        <w:rPr>
          <w:rFonts w:ascii="Times New Roman" w:hAnsi="Times New Roman" w:cs="Times New Roman"/>
          <w:b/>
        </w:rPr>
        <w:t>/2021</w:t>
      </w:r>
    </w:p>
    <w:p w14:paraId="37B9A38F" w14:textId="77777777" w:rsidR="008C72AC" w:rsidRDefault="008C72AC" w:rsidP="008C72AC">
      <w:pPr>
        <w:spacing w:line="360" w:lineRule="auto"/>
        <w:rPr>
          <w:rFonts w:ascii="Times New Roman" w:hAnsi="Times New Roman" w:cs="Times New Roman"/>
          <w:b/>
          <w:u w:val="thick"/>
        </w:rPr>
      </w:pP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  <w:r>
        <w:rPr>
          <w:rFonts w:ascii="Times New Roman" w:hAnsi="Times New Roman" w:cs="Times New Roman"/>
          <w:b/>
          <w:u w:val="thick"/>
        </w:rPr>
        <w:tab/>
      </w:r>
    </w:p>
    <w:p w14:paraId="67C482FB" w14:textId="46FEDDB2" w:rsidR="008C72AC" w:rsidRDefault="00D5588C" w:rsidP="008C72AC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</w:t>
      </w:r>
      <w:proofErr w:type="spellEnd"/>
      <w:r w:rsidR="008C72AC"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Direktur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</w:p>
    <w:p w14:paraId="78E1D5CF" w14:textId="7C80CB33" w:rsidR="008C72AC" w:rsidRDefault="00D5588C" w:rsidP="008C72A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Dari</w:t>
      </w:r>
      <w:r w:rsidR="008C72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C72AC">
        <w:rPr>
          <w:rFonts w:ascii="Times New Roman" w:hAnsi="Times New Roman" w:cs="Times New Roman"/>
        </w:rPr>
        <w:t xml:space="preserve">: </w:t>
      </w:r>
      <w:r w:rsidR="00D47B96">
        <w:rPr>
          <w:rFonts w:ascii="Times New Roman" w:hAnsi="Times New Roman" w:cs="Times New Roman"/>
        </w:rPr>
        <w:t>Accounting &amp; Tax</w:t>
      </w:r>
    </w:p>
    <w:p w14:paraId="114110FA" w14:textId="0FC2F2BA" w:rsidR="008C72AC" w:rsidRDefault="00DC2A01" w:rsidP="00D47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75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Perih</w:t>
      </w:r>
      <w:r w:rsidR="00E52D03">
        <w:rPr>
          <w:rFonts w:ascii="Times New Roman" w:hAnsi="Times New Roman" w:cs="Times New Roman"/>
        </w:rPr>
        <w:t>al</w:t>
      </w:r>
      <w:proofErr w:type="spellEnd"/>
      <w:r w:rsidR="00E52D03">
        <w:rPr>
          <w:rFonts w:ascii="Times New Roman" w:hAnsi="Times New Roman" w:cs="Times New Roman"/>
        </w:rPr>
        <w:tab/>
      </w:r>
      <w:r w:rsidR="00E52D03">
        <w:rPr>
          <w:rFonts w:ascii="Times New Roman" w:hAnsi="Times New Roman" w:cs="Times New Roman"/>
        </w:rPr>
        <w:tab/>
        <w:t xml:space="preserve">: </w:t>
      </w:r>
      <w:proofErr w:type="spellStart"/>
      <w:r w:rsidR="00753082">
        <w:rPr>
          <w:rFonts w:ascii="Times New Roman" w:hAnsi="Times New Roman" w:cs="Times New Roman"/>
        </w:rPr>
        <w:t>Pengajuan</w:t>
      </w:r>
      <w:proofErr w:type="spellEnd"/>
      <w:r w:rsidR="00A60D3B">
        <w:rPr>
          <w:rFonts w:ascii="Times New Roman" w:hAnsi="Times New Roman" w:cs="Times New Roman"/>
        </w:rPr>
        <w:t xml:space="preserve"> </w:t>
      </w:r>
      <w:proofErr w:type="spellStart"/>
      <w:r w:rsidR="00A60D3B">
        <w:rPr>
          <w:rFonts w:ascii="Times New Roman" w:hAnsi="Times New Roman" w:cs="Times New Roman"/>
        </w:rPr>
        <w:t>Pembayaran</w:t>
      </w:r>
      <w:proofErr w:type="spellEnd"/>
      <w:r w:rsidR="00A60D3B">
        <w:rPr>
          <w:rFonts w:ascii="Times New Roman" w:hAnsi="Times New Roman" w:cs="Times New Roman"/>
        </w:rPr>
        <w:t xml:space="preserve"> </w:t>
      </w:r>
      <w:r w:rsidR="00E25C75">
        <w:rPr>
          <w:rFonts w:ascii="Times New Roman" w:hAnsi="Times New Roman" w:cs="Times New Roman"/>
        </w:rPr>
        <w:t xml:space="preserve">PPN KSO &amp; </w:t>
      </w:r>
      <w:proofErr w:type="spellStart"/>
      <w:r w:rsidR="00E25C75">
        <w:rPr>
          <w:rFonts w:ascii="Times New Roman" w:hAnsi="Times New Roman" w:cs="Times New Roman"/>
        </w:rPr>
        <w:t>Gudang</w:t>
      </w:r>
      <w:proofErr w:type="spellEnd"/>
      <w:r w:rsidR="00E25C75">
        <w:rPr>
          <w:rFonts w:ascii="Times New Roman" w:hAnsi="Times New Roman" w:cs="Times New Roman"/>
        </w:rPr>
        <w:t xml:space="preserve"> A </w:t>
      </w:r>
      <w:proofErr w:type="spellStart"/>
      <w:r w:rsidR="00E25C75">
        <w:rPr>
          <w:rFonts w:ascii="Times New Roman" w:hAnsi="Times New Roman" w:cs="Times New Roman"/>
        </w:rPr>
        <w:t>Periode</w:t>
      </w:r>
      <w:proofErr w:type="spellEnd"/>
      <w:r w:rsidR="00E25C75">
        <w:rPr>
          <w:rFonts w:ascii="Times New Roman" w:hAnsi="Times New Roman" w:cs="Times New Roman"/>
        </w:rPr>
        <w:t xml:space="preserve"> </w:t>
      </w:r>
      <w:r w:rsidR="00111F2E">
        <w:rPr>
          <w:rFonts w:ascii="Times New Roman" w:hAnsi="Times New Roman" w:cs="Times New Roman"/>
        </w:rPr>
        <w:t>JUNI</w:t>
      </w:r>
      <w:r w:rsidR="00E25C75">
        <w:rPr>
          <w:rFonts w:ascii="Times New Roman" w:hAnsi="Times New Roman" w:cs="Times New Roman"/>
        </w:rPr>
        <w:t xml:space="preserve"> 2021</w:t>
      </w:r>
    </w:p>
    <w:p w14:paraId="15849055" w14:textId="42BD088D" w:rsidR="0021465C" w:rsidRDefault="0021465C" w:rsidP="008C72AC">
      <w:pPr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</w:rPr>
      </w:pPr>
    </w:p>
    <w:p w14:paraId="268F17CA" w14:textId="03652304" w:rsidR="00E25C75" w:rsidRDefault="00DC2A01" w:rsidP="00E25C75">
      <w:pPr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Kami department Accounting</w:t>
      </w:r>
      <w:r w:rsidR="00E52D03">
        <w:rPr>
          <w:rFonts w:ascii="Times New Roman" w:hAnsi="Times New Roman" w:cs="Times New Roman"/>
        </w:rPr>
        <w:t xml:space="preserve"> &amp; Tax </w:t>
      </w:r>
      <w:proofErr w:type="spellStart"/>
      <w:r w:rsidR="00E52D03">
        <w:rPr>
          <w:rFonts w:ascii="Times New Roman" w:hAnsi="Times New Roman" w:cs="Times New Roman"/>
        </w:rPr>
        <w:t>mengaju</w:t>
      </w:r>
      <w:r w:rsidR="005B7DC2">
        <w:rPr>
          <w:rFonts w:ascii="Times New Roman" w:hAnsi="Times New Roman" w:cs="Times New Roman"/>
        </w:rPr>
        <w:t>kan</w:t>
      </w:r>
      <w:proofErr w:type="spellEnd"/>
      <w:r w:rsidR="005B7DC2">
        <w:rPr>
          <w:rFonts w:ascii="Times New Roman" w:hAnsi="Times New Roman" w:cs="Times New Roman"/>
        </w:rPr>
        <w:t xml:space="preserve"> </w:t>
      </w:r>
      <w:proofErr w:type="spellStart"/>
      <w:r w:rsidR="005B7DC2">
        <w:rPr>
          <w:rFonts w:ascii="Times New Roman" w:hAnsi="Times New Roman" w:cs="Times New Roman"/>
        </w:rPr>
        <w:t>Pembayaran</w:t>
      </w:r>
      <w:proofErr w:type="spellEnd"/>
      <w:r w:rsidR="005B7DC2">
        <w:rPr>
          <w:rFonts w:ascii="Times New Roman" w:hAnsi="Times New Roman" w:cs="Times New Roman"/>
        </w:rPr>
        <w:t xml:space="preserve"> </w:t>
      </w:r>
      <w:proofErr w:type="spellStart"/>
      <w:r w:rsidR="00E25C75">
        <w:rPr>
          <w:rFonts w:ascii="Times New Roman" w:hAnsi="Times New Roman" w:cs="Times New Roman"/>
        </w:rPr>
        <w:t>PPn</w:t>
      </w:r>
      <w:proofErr w:type="spellEnd"/>
      <w:r w:rsidR="00E25C75">
        <w:rPr>
          <w:rFonts w:ascii="Times New Roman" w:hAnsi="Times New Roman" w:cs="Times New Roman"/>
        </w:rPr>
        <w:t xml:space="preserve"> KSO &amp; </w:t>
      </w:r>
      <w:proofErr w:type="spellStart"/>
      <w:r w:rsidR="00E25C75">
        <w:rPr>
          <w:rFonts w:ascii="Times New Roman" w:hAnsi="Times New Roman" w:cs="Times New Roman"/>
        </w:rPr>
        <w:t>Gudang</w:t>
      </w:r>
      <w:proofErr w:type="spellEnd"/>
      <w:r w:rsidR="00E25C75">
        <w:rPr>
          <w:rFonts w:ascii="Times New Roman" w:hAnsi="Times New Roman" w:cs="Times New Roman"/>
        </w:rPr>
        <w:t xml:space="preserve"> </w:t>
      </w:r>
      <w:proofErr w:type="gramStart"/>
      <w:r w:rsidR="00E25C75">
        <w:rPr>
          <w:rFonts w:ascii="Times New Roman" w:hAnsi="Times New Roman" w:cs="Times New Roman"/>
        </w:rPr>
        <w:t>A</w:t>
      </w:r>
      <w:proofErr w:type="gramEnd"/>
      <w:r w:rsidR="00E25C75">
        <w:rPr>
          <w:rFonts w:ascii="Times New Roman" w:hAnsi="Times New Roman" w:cs="Times New Roman"/>
        </w:rPr>
        <w:t xml:space="preserve"> </w:t>
      </w:r>
      <w:proofErr w:type="spellStart"/>
      <w:r w:rsidR="00111F2E">
        <w:rPr>
          <w:rFonts w:ascii="Times New Roman" w:hAnsi="Times New Roman" w:cs="Times New Roman"/>
        </w:rPr>
        <w:t>Periode</w:t>
      </w:r>
      <w:proofErr w:type="spellEnd"/>
      <w:r w:rsidR="00111F2E">
        <w:rPr>
          <w:rFonts w:ascii="Times New Roman" w:hAnsi="Times New Roman" w:cs="Times New Roman"/>
        </w:rPr>
        <w:t xml:space="preserve"> </w:t>
      </w:r>
      <w:proofErr w:type="spellStart"/>
      <w:r w:rsidR="00111F2E">
        <w:rPr>
          <w:rFonts w:ascii="Times New Roman" w:hAnsi="Times New Roman" w:cs="Times New Roman"/>
        </w:rPr>
        <w:t>Juni</w:t>
      </w:r>
      <w:proofErr w:type="spellEnd"/>
      <w:r w:rsidR="00111F2E">
        <w:rPr>
          <w:rFonts w:ascii="Times New Roman" w:hAnsi="Times New Roman" w:cs="Times New Roman"/>
        </w:rPr>
        <w:t xml:space="preserve"> 2021 </w:t>
      </w:r>
      <w:bookmarkStart w:id="0" w:name="_GoBack"/>
      <w:bookmarkEnd w:id="0"/>
      <w:r w:rsidR="005B7DC2">
        <w:rPr>
          <w:rFonts w:ascii="Times New Roman" w:hAnsi="Times New Roman" w:cs="Times New Roman"/>
        </w:rPr>
        <w:t xml:space="preserve">adaupun </w:t>
      </w:r>
      <w:proofErr w:type="spellStart"/>
      <w:r w:rsidR="005B7DC2">
        <w:rPr>
          <w:rFonts w:ascii="Times New Roman" w:hAnsi="Times New Roman" w:cs="Times New Roman"/>
        </w:rPr>
        <w:t>Rincian</w:t>
      </w:r>
      <w:proofErr w:type="spellEnd"/>
      <w:r w:rsidR="005B7DC2">
        <w:rPr>
          <w:rFonts w:ascii="Times New Roman" w:hAnsi="Times New Roman" w:cs="Times New Roman"/>
        </w:rPr>
        <w:t xml:space="preserve"> </w:t>
      </w:r>
      <w:proofErr w:type="spellStart"/>
      <w:r w:rsidR="005B7DC2">
        <w:rPr>
          <w:rFonts w:ascii="Times New Roman" w:hAnsi="Times New Roman" w:cs="Times New Roman"/>
        </w:rPr>
        <w:t>sebagai</w:t>
      </w:r>
      <w:proofErr w:type="spellEnd"/>
      <w:r w:rsidR="005B7DC2">
        <w:rPr>
          <w:rFonts w:ascii="Times New Roman" w:hAnsi="Times New Roman" w:cs="Times New Roman"/>
        </w:rPr>
        <w:t xml:space="preserve"> </w:t>
      </w:r>
      <w:proofErr w:type="spellStart"/>
      <w:r w:rsidR="005B7DC2">
        <w:rPr>
          <w:rFonts w:ascii="Times New Roman" w:hAnsi="Times New Roman" w:cs="Times New Roman"/>
        </w:rPr>
        <w:t>Berikut</w:t>
      </w:r>
      <w:proofErr w:type="spellEnd"/>
      <w:r w:rsidR="005B7DC2">
        <w:rPr>
          <w:rFonts w:ascii="Times New Roman" w:hAnsi="Times New Roman" w:cs="Times New Roman"/>
        </w:rPr>
        <w:t>:</w:t>
      </w:r>
    </w:p>
    <w:p w14:paraId="0DFC8E95" w14:textId="7C34CEE7" w:rsidR="00E25C75" w:rsidRDefault="00E25C75" w:rsidP="00E25C75">
      <w:pPr>
        <w:pStyle w:val="ListParagraph"/>
        <w:numPr>
          <w:ilvl w:val="0"/>
          <w:numId w:val="10"/>
        </w:numPr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Gudang</w:t>
      </w:r>
      <w:proofErr w:type="spellEnd"/>
      <w:r>
        <w:rPr>
          <w:rFonts w:ascii="Times New Roman" w:hAnsi="Times New Roman" w:cs="Times New Roman"/>
        </w:rPr>
        <w:t xml:space="preserve"> A             </w:t>
      </w:r>
      <w:proofErr w:type="spellStart"/>
      <w:r>
        <w:rPr>
          <w:rFonts w:ascii="Times New Roman" w:hAnsi="Times New Roman" w:cs="Times New Roman"/>
        </w:rPr>
        <w:t>Rp</w:t>
      </w:r>
      <w:proofErr w:type="spellEnd"/>
      <w:r>
        <w:rPr>
          <w:rFonts w:ascii="Times New Roman" w:hAnsi="Times New Roman" w:cs="Times New Roman"/>
        </w:rPr>
        <w:t xml:space="preserve">.       </w:t>
      </w:r>
      <w:r w:rsidR="00111F2E">
        <w:rPr>
          <w:rFonts w:ascii="Times New Roman" w:hAnsi="Times New Roman" w:cs="Times New Roman"/>
        </w:rPr>
        <w:t>73..863.182</w:t>
      </w:r>
    </w:p>
    <w:p w14:paraId="38DB88EB" w14:textId="11402305" w:rsidR="00E25C75" w:rsidRDefault="00E25C75" w:rsidP="00E25C75">
      <w:pPr>
        <w:pStyle w:val="ListParagraph"/>
        <w:numPr>
          <w:ilvl w:val="0"/>
          <w:numId w:val="10"/>
        </w:numPr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Gudang</w:t>
      </w:r>
      <w:proofErr w:type="spellEnd"/>
      <w:r>
        <w:rPr>
          <w:rFonts w:ascii="Times New Roman" w:hAnsi="Times New Roman" w:cs="Times New Roman"/>
        </w:rPr>
        <w:t xml:space="preserve"> KSO        </w:t>
      </w:r>
      <w:proofErr w:type="spellStart"/>
      <w:r>
        <w:rPr>
          <w:rFonts w:ascii="Times New Roman" w:hAnsi="Times New Roman" w:cs="Times New Roman"/>
        </w:rPr>
        <w:t>Rp</w:t>
      </w:r>
      <w:proofErr w:type="spellEnd"/>
      <w:r w:rsidRPr="00E25C75">
        <w:rPr>
          <w:rFonts w:ascii="Times New Roman" w:hAnsi="Times New Roman" w:cs="Times New Roman"/>
          <w:u w:val="single"/>
        </w:rPr>
        <w:t xml:space="preserve">.     </w:t>
      </w:r>
      <w:r w:rsidR="00111F2E">
        <w:rPr>
          <w:rFonts w:ascii="Times New Roman" w:hAnsi="Times New Roman" w:cs="Times New Roman"/>
          <w:u w:val="single"/>
        </w:rPr>
        <w:t>160.925.710</w:t>
      </w:r>
    </w:p>
    <w:p w14:paraId="1143500D" w14:textId="700B933E" w:rsidR="00E25C75" w:rsidRPr="00E25C75" w:rsidRDefault="00E25C75" w:rsidP="00E25C75">
      <w:pPr>
        <w:pStyle w:val="ListParagraph"/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</w:rPr>
      </w:pPr>
      <w:r w:rsidRPr="00E25C75">
        <w:rPr>
          <w:rFonts w:ascii="Times New Roman" w:hAnsi="Times New Roman" w:cs="Times New Roman"/>
        </w:rPr>
        <w:t xml:space="preserve">                                        </w:t>
      </w:r>
      <w:r w:rsidR="00111F2E">
        <w:rPr>
          <w:rFonts w:ascii="Times New Roman" w:hAnsi="Times New Roman" w:cs="Times New Roman"/>
        </w:rPr>
        <w:t>234.788.892</w:t>
      </w:r>
    </w:p>
    <w:p w14:paraId="512AB6C3" w14:textId="6C9F595E" w:rsidR="00E25C75" w:rsidRPr="00E25C75" w:rsidRDefault="00E25C75" w:rsidP="00E25C75">
      <w:pPr>
        <w:pStyle w:val="ListParagraph"/>
        <w:numPr>
          <w:ilvl w:val="0"/>
          <w:numId w:val="10"/>
        </w:numPr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PPN 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               </w:t>
      </w:r>
      <w:r w:rsidR="00111F2E">
        <w:rPr>
          <w:rFonts w:ascii="Times New Roman" w:hAnsi="Times New Roman" w:cs="Times New Roman"/>
          <w:u w:val="single"/>
        </w:rPr>
        <w:t>(206.297.083</w:t>
      </w:r>
      <w:r w:rsidRPr="00E25C75">
        <w:rPr>
          <w:rFonts w:ascii="Times New Roman" w:hAnsi="Times New Roman" w:cs="Times New Roman"/>
          <w:u w:val="single"/>
        </w:rPr>
        <w:t>)</w:t>
      </w:r>
    </w:p>
    <w:p w14:paraId="79043033" w14:textId="499200DC" w:rsidR="00E25C75" w:rsidRPr="00E25C75" w:rsidRDefault="00E25C75" w:rsidP="00E25C75">
      <w:pPr>
        <w:pStyle w:val="ListParagraph"/>
        <w:tabs>
          <w:tab w:val="left" w:pos="360"/>
          <w:tab w:val="left" w:pos="1080"/>
          <w:tab w:val="left" w:pos="1725"/>
        </w:tabs>
        <w:spacing w:line="360" w:lineRule="auto"/>
        <w:rPr>
          <w:rFonts w:ascii="Times New Roman" w:hAnsi="Times New Roman" w:cs="Times New Roman"/>
          <w:b/>
        </w:rPr>
      </w:pPr>
      <w:r w:rsidRPr="00E25C75">
        <w:rPr>
          <w:rFonts w:ascii="Times New Roman" w:hAnsi="Times New Roman" w:cs="Times New Roman"/>
          <w:b/>
        </w:rPr>
        <w:t xml:space="preserve">Total                    </w:t>
      </w:r>
      <w:proofErr w:type="spellStart"/>
      <w:r w:rsidRPr="00E25C75">
        <w:rPr>
          <w:rFonts w:ascii="Times New Roman" w:hAnsi="Times New Roman" w:cs="Times New Roman"/>
          <w:b/>
        </w:rPr>
        <w:t>Rp</w:t>
      </w:r>
      <w:proofErr w:type="spellEnd"/>
      <w:r w:rsidRPr="00E25C75">
        <w:rPr>
          <w:rFonts w:ascii="Times New Roman" w:hAnsi="Times New Roman" w:cs="Times New Roman"/>
          <w:b/>
        </w:rPr>
        <w:t xml:space="preserve">       </w:t>
      </w:r>
      <w:r w:rsidR="00111F2E">
        <w:rPr>
          <w:rFonts w:ascii="Times New Roman" w:hAnsi="Times New Roman" w:cs="Times New Roman"/>
          <w:b/>
        </w:rPr>
        <w:t>28.491.809</w:t>
      </w:r>
    </w:p>
    <w:p w14:paraId="7D7A11A4" w14:textId="557417A4" w:rsidR="007B3824" w:rsidRPr="007B3824" w:rsidRDefault="007B3824" w:rsidP="007B3824">
      <w:pPr>
        <w:rPr>
          <w:b/>
        </w:rPr>
      </w:pPr>
      <w:proofErr w:type="spellStart"/>
      <w:r w:rsidRPr="007B3824">
        <w:rPr>
          <w:b/>
        </w:rPr>
        <w:t>Adaupun</w:t>
      </w:r>
      <w:proofErr w:type="spellEnd"/>
      <w:r w:rsidRPr="007B3824">
        <w:rPr>
          <w:b/>
        </w:rPr>
        <w:t xml:space="preserve"> Tota</w:t>
      </w:r>
      <w:r w:rsidR="005B7DC2">
        <w:rPr>
          <w:b/>
        </w:rPr>
        <w:t xml:space="preserve">l </w:t>
      </w:r>
      <w:proofErr w:type="spellStart"/>
      <w:r w:rsidR="005B7DC2">
        <w:rPr>
          <w:b/>
        </w:rPr>
        <w:t>Nilai</w:t>
      </w:r>
      <w:proofErr w:type="spellEnd"/>
      <w:r w:rsidR="005B7DC2">
        <w:rPr>
          <w:b/>
        </w:rPr>
        <w:t xml:space="preserve"> </w:t>
      </w:r>
      <w:proofErr w:type="spellStart"/>
      <w:r w:rsidR="005B7DC2">
        <w:rPr>
          <w:b/>
        </w:rPr>
        <w:t>Pengajuannya</w:t>
      </w:r>
      <w:proofErr w:type="spellEnd"/>
      <w:r w:rsidR="005B7DC2">
        <w:rPr>
          <w:b/>
        </w:rPr>
        <w:t xml:space="preserve"> </w:t>
      </w:r>
      <w:r w:rsidR="00E25C75">
        <w:rPr>
          <w:b/>
        </w:rPr>
        <w:t xml:space="preserve">PPN KSO &amp; </w:t>
      </w:r>
      <w:proofErr w:type="spellStart"/>
      <w:r w:rsidR="00E25C75">
        <w:rPr>
          <w:b/>
        </w:rPr>
        <w:t>Gudang</w:t>
      </w:r>
      <w:proofErr w:type="spellEnd"/>
      <w:r w:rsidR="00E25C75">
        <w:rPr>
          <w:b/>
        </w:rPr>
        <w:t xml:space="preserve"> </w:t>
      </w:r>
      <w:proofErr w:type="gramStart"/>
      <w:r w:rsidR="00E25C75">
        <w:rPr>
          <w:b/>
        </w:rPr>
        <w:t>A  Rp.</w:t>
      </w:r>
      <w:r w:rsidR="00111F2E">
        <w:rPr>
          <w:b/>
        </w:rPr>
        <w:t>28.491.809</w:t>
      </w:r>
      <w:proofErr w:type="gramEnd"/>
    </w:p>
    <w:p w14:paraId="6AE107B1" w14:textId="009CE80D" w:rsidR="00DC2A01" w:rsidRDefault="00DC2A01" w:rsidP="00B8202D">
      <w:pPr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</w:rPr>
      </w:pPr>
    </w:p>
    <w:p w14:paraId="1E7EFDDC" w14:textId="77777777" w:rsidR="007B3824" w:rsidRDefault="007B3824" w:rsidP="00B8202D">
      <w:pPr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</w:rPr>
      </w:pPr>
    </w:p>
    <w:p w14:paraId="7EA97AC2" w14:textId="77777777" w:rsidR="00DC2A01" w:rsidRPr="003B4269" w:rsidRDefault="00DC2A01" w:rsidP="0021465C">
      <w:pPr>
        <w:rPr>
          <w:rFonts w:ascii="Times New Roman" w:hAnsi="Times New Roman" w:cs="Times New Roman"/>
        </w:rPr>
      </w:pPr>
    </w:p>
    <w:p w14:paraId="7BF6DF54" w14:textId="77777777" w:rsidR="0021465C" w:rsidRPr="003B4269" w:rsidRDefault="0021465C" w:rsidP="0021465C">
      <w:pPr>
        <w:rPr>
          <w:rFonts w:ascii="Times New Roman" w:hAnsi="Times New Roman" w:cs="Times New Roman"/>
        </w:rPr>
      </w:pPr>
    </w:p>
    <w:p w14:paraId="48E29AEB" w14:textId="453AE8AF" w:rsidR="0021465C" w:rsidRPr="003B4269" w:rsidRDefault="0021465C" w:rsidP="0021465C">
      <w:pPr>
        <w:rPr>
          <w:rFonts w:ascii="Times New Roman" w:hAnsi="Times New Roman" w:cs="Times New Roman"/>
        </w:rPr>
      </w:pPr>
      <w:r w:rsidRPr="003B4269">
        <w:rPr>
          <w:rFonts w:ascii="Times New Roman" w:hAnsi="Times New Roman" w:cs="Times New Roman"/>
        </w:rPr>
        <w:t>Jakarta,</w:t>
      </w:r>
      <w:r w:rsidR="00111F2E">
        <w:rPr>
          <w:rFonts w:ascii="Times New Roman" w:hAnsi="Times New Roman" w:cs="Times New Roman"/>
        </w:rPr>
        <w:t xml:space="preserve"> 25 </w:t>
      </w:r>
      <w:proofErr w:type="spellStart"/>
      <w:r w:rsidR="00111F2E">
        <w:rPr>
          <w:rFonts w:ascii="Times New Roman" w:hAnsi="Times New Roman" w:cs="Times New Roman"/>
        </w:rPr>
        <w:t>Agustus</w:t>
      </w:r>
      <w:proofErr w:type="spellEnd"/>
      <w:r w:rsidR="005A351A">
        <w:rPr>
          <w:rFonts w:ascii="Times New Roman" w:hAnsi="Times New Roman" w:cs="Times New Roman"/>
        </w:rPr>
        <w:t xml:space="preserve"> </w:t>
      </w:r>
      <w:r w:rsidR="00E52D03">
        <w:rPr>
          <w:rFonts w:ascii="Times New Roman" w:hAnsi="Times New Roman" w:cs="Times New Roman"/>
        </w:rPr>
        <w:t>2021</w:t>
      </w:r>
    </w:p>
    <w:p w14:paraId="385DF786" w14:textId="77777777" w:rsidR="0021465C" w:rsidRPr="003B4269" w:rsidRDefault="0021465C" w:rsidP="002146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 w:rsidRPr="003B42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Disetujui</w:t>
      </w:r>
      <w:proofErr w:type="spellEnd"/>
      <w:r>
        <w:rPr>
          <w:rFonts w:ascii="Times New Roman" w:hAnsi="Times New Roman" w:cs="Times New Roman"/>
        </w:rPr>
        <w:t>,</w:t>
      </w:r>
    </w:p>
    <w:p w14:paraId="0D869C07" w14:textId="77777777" w:rsidR="0021465C" w:rsidRDefault="0021465C" w:rsidP="0021465C">
      <w:pPr>
        <w:rPr>
          <w:rFonts w:ascii="Times New Roman" w:hAnsi="Times New Roman" w:cs="Times New Roman"/>
        </w:rPr>
      </w:pPr>
    </w:p>
    <w:p w14:paraId="001C6A3A" w14:textId="77777777" w:rsidR="0021465C" w:rsidRDefault="0021465C" w:rsidP="0021465C">
      <w:pPr>
        <w:rPr>
          <w:rFonts w:ascii="Times New Roman" w:hAnsi="Times New Roman" w:cs="Times New Roman"/>
        </w:rPr>
      </w:pPr>
    </w:p>
    <w:p w14:paraId="3F94A0CE" w14:textId="77777777" w:rsidR="00DC2A01" w:rsidRPr="003B4269" w:rsidRDefault="00DC2A01" w:rsidP="0021465C">
      <w:pPr>
        <w:rPr>
          <w:rFonts w:ascii="Times New Roman" w:hAnsi="Times New Roman" w:cs="Times New Roman"/>
        </w:rPr>
      </w:pPr>
    </w:p>
    <w:p w14:paraId="4206206D" w14:textId="77777777" w:rsidR="0021465C" w:rsidRDefault="0021465C" w:rsidP="002146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Hulman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Simanjuntak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</w:t>
      </w:r>
      <w:proofErr w:type="spellStart"/>
      <w:r>
        <w:rPr>
          <w:rFonts w:ascii="Times New Roman" w:hAnsi="Times New Roman" w:cs="Times New Roman"/>
        </w:rPr>
        <w:t>Soeryo</w:t>
      </w:r>
      <w:proofErr w:type="spellEnd"/>
    </w:p>
    <w:p w14:paraId="0016C939" w14:textId="77777777" w:rsidR="0021465C" w:rsidRDefault="0021465C" w:rsidP="0021465C">
      <w:pPr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(Ass.</w:t>
      </w:r>
      <w:proofErr w:type="gramEnd"/>
      <w:r>
        <w:rPr>
          <w:rFonts w:ascii="Times New Roman" w:hAnsi="Times New Roman" w:cs="Times New Roman"/>
        </w:rPr>
        <w:t xml:space="preserve"> Accounting &amp; Tax)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(</w:t>
      </w:r>
      <w:proofErr w:type="spellStart"/>
      <w:r>
        <w:rPr>
          <w:rFonts w:ascii="Times New Roman" w:hAnsi="Times New Roman" w:cs="Times New Roman"/>
        </w:rPr>
        <w:t>Direktur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</w:p>
    <w:p w14:paraId="05323819" w14:textId="77777777" w:rsidR="0021465C" w:rsidRDefault="0021465C" w:rsidP="0021465C"/>
    <w:p w14:paraId="39A43A53" w14:textId="77777777" w:rsidR="00D47B96" w:rsidRDefault="00D47B96" w:rsidP="008C72AC">
      <w:pPr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</w:rPr>
      </w:pPr>
    </w:p>
    <w:p w14:paraId="7F1A8988" w14:textId="77777777" w:rsidR="00D47B96" w:rsidRDefault="00D47B96" w:rsidP="008C72AC">
      <w:pPr>
        <w:tabs>
          <w:tab w:val="left" w:pos="360"/>
          <w:tab w:val="left" w:pos="1080"/>
        </w:tabs>
        <w:spacing w:line="360" w:lineRule="auto"/>
        <w:rPr>
          <w:rFonts w:ascii="Times New Roman" w:hAnsi="Times New Roman" w:cs="Times New Roman"/>
        </w:rPr>
      </w:pPr>
    </w:p>
    <w:p w14:paraId="34486AAD" w14:textId="238BEC87" w:rsidR="00E95415" w:rsidRDefault="00E95415" w:rsidP="00E95415"/>
    <w:sectPr w:rsidR="00E95415" w:rsidSect="00F70E48">
      <w:headerReference w:type="default" r:id="rId8"/>
      <w:footerReference w:type="default" r:id="rId9"/>
      <w:pgSz w:w="11907" w:h="17123" w:code="9"/>
      <w:pgMar w:top="1134" w:right="1017" w:bottom="851" w:left="900" w:header="70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CBEDA" w14:textId="77777777" w:rsidR="00A65E19" w:rsidRDefault="00A65E19" w:rsidP="00BB5057">
      <w:r>
        <w:separator/>
      </w:r>
    </w:p>
  </w:endnote>
  <w:endnote w:type="continuationSeparator" w:id="0">
    <w:p w14:paraId="14C1456B" w14:textId="77777777" w:rsidR="00A65E19" w:rsidRDefault="00A65E19" w:rsidP="00BB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65A16" w14:textId="77777777" w:rsidR="00D347D2" w:rsidRDefault="00D347D2">
    <w:pPr>
      <w:pStyle w:val="Footer"/>
      <w:rPr>
        <w:rFonts w:ascii="Gill Sans MT" w:hAnsi="Gill Sans MT"/>
        <w:b/>
        <w:color w:val="0070C0"/>
      </w:rPr>
    </w:pPr>
    <w:r w:rsidRPr="00FA6396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CE623BC" wp14:editId="33F5B9B1">
          <wp:simplePos x="0" y="0"/>
          <wp:positionH relativeFrom="column">
            <wp:posOffset>1939290</wp:posOffset>
          </wp:positionH>
          <wp:positionV relativeFrom="page">
            <wp:posOffset>7262495</wp:posOffset>
          </wp:positionV>
          <wp:extent cx="5309176" cy="371348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9176" cy="3713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2AE744" w14:textId="77777777" w:rsidR="002C1109" w:rsidRDefault="002C1109">
    <w:pPr>
      <w:pStyle w:val="Footer"/>
      <w:rPr>
        <w:rFonts w:ascii="Gill Sans MT" w:hAnsi="Gill Sans MT"/>
        <w:b/>
        <w:color w:val="0070C0"/>
      </w:rPr>
    </w:pPr>
  </w:p>
  <w:p w14:paraId="3BF6FD69" w14:textId="77777777" w:rsidR="00AF77EB" w:rsidRDefault="00AF77EB">
    <w:pPr>
      <w:pStyle w:val="Footer"/>
      <w:rPr>
        <w:rFonts w:ascii="Gill Sans MT" w:hAnsi="Gill Sans MT"/>
        <w:b/>
        <w:color w:val="0070C0"/>
      </w:rPr>
    </w:pPr>
  </w:p>
  <w:p w14:paraId="0D647998" w14:textId="77777777" w:rsidR="00AF77EB" w:rsidRDefault="00AF77EB">
    <w:pPr>
      <w:pStyle w:val="Footer"/>
      <w:rPr>
        <w:rFonts w:ascii="Gill Sans MT" w:hAnsi="Gill Sans MT"/>
        <w:b/>
        <w:color w:val="0070C0"/>
      </w:rPr>
    </w:pPr>
  </w:p>
  <w:p w14:paraId="62996487" w14:textId="77777777" w:rsidR="002C1109" w:rsidRDefault="002C1109">
    <w:pPr>
      <w:pStyle w:val="Footer"/>
      <w:rPr>
        <w:rFonts w:ascii="Gill Sans MT" w:hAnsi="Gill Sans MT"/>
        <w:b/>
        <w:color w:val="0070C0"/>
      </w:rPr>
    </w:pPr>
  </w:p>
  <w:p w14:paraId="31B2849B" w14:textId="77777777" w:rsidR="00AF77EB" w:rsidRDefault="00AF77EB">
    <w:pPr>
      <w:pStyle w:val="Footer"/>
      <w:rPr>
        <w:rFonts w:ascii="Gill Sans MT" w:hAnsi="Gill Sans MT"/>
        <w:b/>
        <w:color w:val="0070C0"/>
      </w:rPr>
    </w:pPr>
  </w:p>
  <w:p w14:paraId="289607ED" w14:textId="77777777" w:rsidR="00BB5057" w:rsidRDefault="00BB5057">
    <w:pPr>
      <w:pStyle w:val="Footer"/>
      <w:rPr>
        <w:rFonts w:ascii="Gill Sans MT" w:hAnsi="Gill Sans MT"/>
        <w:b/>
        <w:color w:val="0070C0"/>
      </w:rPr>
    </w:pPr>
    <w:r w:rsidRPr="00BB5057">
      <w:rPr>
        <w:rFonts w:ascii="Gill Sans MT" w:hAnsi="Gill Sans MT"/>
        <w:b/>
        <w:color w:val="0070C0"/>
      </w:rPr>
      <w:t>WAREHOUSE OPERATOR</w:t>
    </w:r>
  </w:p>
  <w:p w14:paraId="01EF15CB" w14:textId="11C8E570" w:rsidR="00714699" w:rsidRPr="00714699" w:rsidRDefault="00714699">
    <w:pPr>
      <w:pStyle w:val="Footer"/>
      <w:rPr>
        <w:rFonts w:ascii="Gill Sans MT" w:hAnsi="Gill Sans MT"/>
        <w:b/>
        <w:sz w:val="18"/>
      </w:rPr>
    </w:pPr>
    <w:r w:rsidRPr="00714699">
      <w:rPr>
        <w:rFonts w:ascii="Gill Sans MT" w:hAnsi="Gill Sans MT"/>
        <w:b/>
        <w:sz w:val="18"/>
      </w:rPr>
      <w:t xml:space="preserve">Terminal Cargo </w:t>
    </w:r>
    <w:proofErr w:type="spellStart"/>
    <w:r w:rsidRPr="00714699">
      <w:rPr>
        <w:rFonts w:ascii="Gill Sans MT" w:hAnsi="Gill Sans MT"/>
        <w:b/>
        <w:sz w:val="18"/>
      </w:rPr>
      <w:t>Lini</w:t>
    </w:r>
    <w:proofErr w:type="spellEnd"/>
    <w:r w:rsidRPr="00714699">
      <w:rPr>
        <w:rFonts w:ascii="Gill Sans MT" w:hAnsi="Gill Sans MT"/>
        <w:b/>
        <w:sz w:val="18"/>
      </w:rPr>
      <w:t xml:space="preserve"> 1 SHIA</w:t>
    </w:r>
  </w:p>
  <w:p w14:paraId="4C23BAFA" w14:textId="789C0ED0" w:rsidR="00714699" w:rsidRPr="00714699" w:rsidRDefault="00714699">
    <w:pPr>
      <w:pStyle w:val="Footer"/>
      <w:rPr>
        <w:rFonts w:ascii="Gill Sans MT" w:hAnsi="Gill Sans MT"/>
        <w:b/>
        <w:sz w:val="18"/>
      </w:rPr>
    </w:pPr>
    <w:proofErr w:type="gramStart"/>
    <w:r w:rsidRPr="00714699">
      <w:rPr>
        <w:rFonts w:ascii="Gill Sans MT" w:hAnsi="Gill Sans MT"/>
        <w:b/>
        <w:sz w:val="18"/>
      </w:rPr>
      <w:t>Phone .</w:t>
    </w:r>
    <w:proofErr w:type="gramEnd"/>
    <w:r w:rsidRPr="00714699">
      <w:rPr>
        <w:rFonts w:ascii="Gill Sans MT" w:hAnsi="Gill Sans MT"/>
        <w:b/>
        <w:sz w:val="18"/>
      </w:rPr>
      <w:t xml:space="preserve"> 62-21 29865729</w:t>
    </w:r>
  </w:p>
  <w:p w14:paraId="6316B148" w14:textId="260359D8" w:rsidR="00714699" w:rsidRPr="00BB5057" w:rsidRDefault="00714699">
    <w:pPr>
      <w:pStyle w:val="Footer"/>
      <w:rPr>
        <w:rFonts w:ascii="Gill Sans MT" w:hAnsi="Gill Sans MT"/>
        <w:b/>
        <w:color w:val="0070C0"/>
      </w:rPr>
    </w:pPr>
    <w:r w:rsidRPr="00714699">
      <w:rPr>
        <w:rFonts w:ascii="Gill Sans MT" w:hAnsi="Gill Sans MT"/>
        <w:b/>
        <w:sz w:val="18"/>
      </w:rPr>
      <w:t>Fax. 62-21 29865729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6E3B5A" w14:textId="77777777" w:rsidR="00A65E19" w:rsidRDefault="00A65E19" w:rsidP="00BB5057">
      <w:r>
        <w:separator/>
      </w:r>
    </w:p>
  </w:footnote>
  <w:footnote w:type="continuationSeparator" w:id="0">
    <w:p w14:paraId="5DA914EA" w14:textId="77777777" w:rsidR="00A65E19" w:rsidRDefault="00A65E19" w:rsidP="00BB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7504CE" w14:textId="77777777" w:rsidR="00BB5057" w:rsidRDefault="00BB5057">
    <w:pPr>
      <w:pStyle w:val="Header"/>
      <w:rPr>
        <w:rFonts w:ascii="Gill Sans MT" w:hAnsi="Gill Sans MT"/>
        <w:color w:val="538135" w:themeColor="accent6" w:themeShade="BF"/>
        <w:sz w:val="44"/>
        <w:lang w:val="en-US"/>
      </w:rPr>
    </w:pPr>
    <w:r w:rsidRPr="00BB5057">
      <w:rPr>
        <w:rFonts w:ascii="Gill Sans MT" w:hAnsi="Gill Sans MT"/>
        <w:b/>
        <w:color w:val="0070C0"/>
        <w:sz w:val="44"/>
        <w:lang w:val="en-US"/>
      </w:rPr>
      <w:t>BANDES</w:t>
    </w:r>
    <w:r w:rsidRPr="00BB5057">
      <w:rPr>
        <w:rFonts w:ascii="Gill Sans MT" w:hAnsi="Gill Sans MT"/>
        <w:color w:val="538135" w:themeColor="accent6" w:themeShade="BF"/>
        <w:sz w:val="44"/>
        <w:lang w:val="en-US"/>
      </w:rPr>
      <w:t>LOGISTICS</w:t>
    </w:r>
  </w:p>
  <w:p w14:paraId="6A464241" w14:textId="77777777" w:rsidR="00BB5057" w:rsidRPr="00BB5057" w:rsidRDefault="00BB5057">
    <w:pPr>
      <w:pStyle w:val="Header"/>
      <w:rPr>
        <w:rFonts w:ascii="Gill Sans MT" w:hAnsi="Gill Sans MT"/>
        <w:lang w:val="en-US"/>
      </w:rPr>
    </w:pPr>
    <w:r w:rsidRPr="00BB5057">
      <w:rPr>
        <w:rFonts w:ascii="Gill Sans MT" w:hAnsi="Gill Sans MT"/>
        <w:lang w:val="en-US"/>
      </w:rPr>
      <w:t>PT.BANGUN DESA LOGISTINDO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577A"/>
    <w:multiLevelType w:val="hybridMultilevel"/>
    <w:tmpl w:val="B64C0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90785"/>
    <w:multiLevelType w:val="hybridMultilevel"/>
    <w:tmpl w:val="781C3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234DA"/>
    <w:multiLevelType w:val="hybridMultilevel"/>
    <w:tmpl w:val="925C61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0A3BAC"/>
    <w:multiLevelType w:val="hybridMultilevel"/>
    <w:tmpl w:val="A1909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04BE0"/>
    <w:multiLevelType w:val="hybridMultilevel"/>
    <w:tmpl w:val="6DC82B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BA0540"/>
    <w:multiLevelType w:val="hybridMultilevel"/>
    <w:tmpl w:val="2ECE0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6C05D0"/>
    <w:multiLevelType w:val="hybridMultilevel"/>
    <w:tmpl w:val="452C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84D5D"/>
    <w:multiLevelType w:val="hybridMultilevel"/>
    <w:tmpl w:val="25C43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CE4E93"/>
    <w:multiLevelType w:val="hybridMultilevel"/>
    <w:tmpl w:val="EC425D6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44725E3"/>
    <w:multiLevelType w:val="hybridMultilevel"/>
    <w:tmpl w:val="CAD04B1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ID" w:vendorID="64" w:dllVersion="0" w:nlCheck="1" w:checkStyle="0"/>
  <w:activeWritingStyle w:appName="MSWord" w:lang="en-US" w:vendorID="64" w:dllVersion="0" w:nlCheck="1" w:checkStyle="0"/>
  <w:activeWritingStyle w:appName="MSWord" w:lang="en-ID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D51"/>
    <w:rsid w:val="00000FA8"/>
    <w:rsid w:val="000365C5"/>
    <w:rsid w:val="00044AB1"/>
    <w:rsid w:val="00060620"/>
    <w:rsid w:val="0007063B"/>
    <w:rsid w:val="000734F8"/>
    <w:rsid w:val="000A5067"/>
    <w:rsid w:val="000A7A53"/>
    <w:rsid w:val="000B1A76"/>
    <w:rsid w:val="000B7D5C"/>
    <w:rsid w:val="000C3D7B"/>
    <w:rsid w:val="000D5CA6"/>
    <w:rsid w:val="000F4F50"/>
    <w:rsid w:val="0011107E"/>
    <w:rsid w:val="00111B83"/>
    <w:rsid w:val="00111F2E"/>
    <w:rsid w:val="00113D0A"/>
    <w:rsid w:val="00114F33"/>
    <w:rsid w:val="00116CF4"/>
    <w:rsid w:val="0012576C"/>
    <w:rsid w:val="00140351"/>
    <w:rsid w:val="00152690"/>
    <w:rsid w:val="001575E3"/>
    <w:rsid w:val="00175450"/>
    <w:rsid w:val="001805AC"/>
    <w:rsid w:val="001A7218"/>
    <w:rsid w:val="001B2226"/>
    <w:rsid w:val="001C5A9B"/>
    <w:rsid w:val="001E44F8"/>
    <w:rsid w:val="00204285"/>
    <w:rsid w:val="0021465C"/>
    <w:rsid w:val="002221DD"/>
    <w:rsid w:val="002305C3"/>
    <w:rsid w:val="00246256"/>
    <w:rsid w:val="002855E1"/>
    <w:rsid w:val="00296D18"/>
    <w:rsid w:val="002C1109"/>
    <w:rsid w:val="002C551D"/>
    <w:rsid w:val="002E07BE"/>
    <w:rsid w:val="003165F2"/>
    <w:rsid w:val="00320CB2"/>
    <w:rsid w:val="00324655"/>
    <w:rsid w:val="003840E8"/>
    <w:rsid w:val="003A2BC3"/>
    <w:rsid w:val="003A7A91"/>
    <w:rsid w:val="003B4269"/>
    <w:rsid w:val="003E618B"/>
    <w:rsid w:val="0040396C"/>
    <w:rsid w:val="00425073"/>
    <w:rsid w:val="004341A5"/>
    <w:rsid w:val="00463B28"/>
    <w:rsid w:val="0046606B"/>
    <w:rsid w:val="00476A72"/>
    <w:rsid w:val="004B1F07"/>
    <w:rsid w:val="004C1C17"/>
    <w:rsid w:val="004D7CC9"/>
    <w:rsid w:val="0050047E"/>
    <w:rsid w:val="005161D8"/>
    <w:rsid w:val="005211F6"/>
    <w:rsid w:val="005219F0"/>
    <w:rsid w:val="00527044"/>
    <w:rsid w:val="00561386"/>
    <w:rsid w:val="00580693"/>
    <w:rsid w:val="00583CFE"/>
    <w:rsid w:val="00590ED4"/>
    <w:rsid w:val="005914BB"/>
    <w:rsid w:val="005A351A"/>
    <w:rsid w:val="005B7DC2"/>
    <w:rsid w:val="005C4892"/>
    <w:rsid w:val="0060790A"/>
    <w:rsid w:val="0061632E"/>
    <w:rsid w:val="006228C6"/>
    <w:rsid w:val="006303DB"/>
    <w:rsid w:val="00631296"/>
    <w:rsid w:val="006329E7"/>
    <w:rsid w:val="00646FBF"/>
    <w:rsid w:val="00675375"/>
    <w:rsid w:val="006A15D7"/>
    <w:rsid w:val="006A2CA8"/>
    <w:rsid w:val="006A7158"/>
    <w:rsid w:val="006B6805"/>
    <w:rsid w:val="006B69CA"/>
    <w:rsid w:val="006C72D5"/>
    <w:rsid w:val="006F440A"/>
    <w:rsid w:val="00714699"/>
    <w:rsid w:val="0073195A"/>
    <w:rsid w:val="00734A41"/>
    <w:rsid w:val="00736390"/>
    <w:rsid w:val="00736650"/>
    <w:rsid w:val="00753082"/>
    <w:rsid w:val="0076079A"/>
    <w:rsid w:val="00794987"/>
    <w:rsid w:val="007951CB"/>
    <w:rsid w:val="007B235E"/>
    <w:rsid w:val="007B3824"/>
    <w:rsid w:val="007B3BCC"/>
    <w:rsid w:val="007D6F93"/>
    <w:rsid w:val="00800965"/>
    <w:rsid w:val="00817872"/>
    <w:rsid w:val="00831253"/>
    <w:rsid w:val="00837E5B"/>
    <w:rsid w:val="00850C8D"/>
    <w:rsid w:val="00860074"/>
    <w:rsid w:val="00863F30"/>
    <w:rsid w:val="00865D73"/>
    <w:rsid w:val="00893948"/>
    <w:rsid w:val="008946B8"/>
    <w:rsid w:val="008A1DFD"/>
    <w:rsid w:val="008C72AC"/>
    <w:rsid w:val="008D5422"/>
    <w:rsid w:val="00932E58"/>
    <w:rsid w:val="009734E9"/>
    <w:rsid w:val="00980F0C"/>
    <w:rsid w:val="00985EF2"/>
    <w:rsid w:val="009B5864"/>
    <w:rsid w:val="009B687F"/>
    <w:rsid w:val="009D0582"/>
    <w:rsid w:val="009F15F9"/>
    <w:rsid w:val="009F2844"/>
    <w:rsid w:val="00A14E63"/>
    <w:rsid w:val="00A1729F"/>
    <w:rsid w:val="00A213B4"/>
    <w:rsid w:val="00A4087D"/>
    <w:rsid w:val="00A42B76"/>
    <w:rsid w:val="00A558CB"/>
    <w:rsid w:val="00A60D3B"/>
    <w:rsid w:val="00A65E19"/>
    <w:rsid w:val="00A85340"/>
    <w:rsid w:val="00A934CE"/>
    <w:rsid w:val="00AA37DB"/>
    <w:rsid w:val="00AF15A4"/>
    <w:rsid w:val="00AF77EB"/>
    <w:rsid w:val="00B0334A"/>
    <w:rsid w:val="00B04BFC"/>
    <w:rsid w:val="00B05A70"/>
    <w:rsid w:val="00B22177"/>
    <w:rsid w:val="00B43119"/>
    <w:rsid w:val="00B46469"/>
    <w:rsid w:val="00B4755B"/>
    <w:rsid w:val="00B8202D"/>
    <w:rsid w:val="00B82CB5"/>
    <w:rsid w:val="00BB5057"/>
    <w:rsid w:val="00BE0688"/>
    <w:rsid w:val="00C06458"/>
    <w:rsid w:val="00C135AD"/>
    <w:rsid w:val="00C207D9"/>
    <w:rsid w:val="00C5177D"/>
    <w:rsid w:val="00C53A48"/>
    <w:rsid w:val="00C74C1F"/>
    <w:rsid w:val="00C94F69"/>
    <w:rsid w:val="00C9732D"/>
    <w:rsid w:val="00CA265A"/>
    <w:rsid w:val="00CB07A5"/>
    <w:rsid w:val="00CC00EA"/>
    <w:rsid w:val="00D04BF2"/>
    <w:rsid w:val="00D32ED7"/>
    <w:rsid w:val="00D337A9"/>
    <w:rsid w:val="00D347D2"/>
    <w:rsid w:val="00D356D6"/>
    <w:rsid w:val="00D36CCB"/>
    <w:rsid w:val="00D411D7"/>
    <w:rsid w:val="00D43087"/>
    <w:rsid w:val="00D43283"/>
    <w:rsid w:val="00D47B96"/>
    <w:rsid w:val="00D514B5"/>
    <w:rsid w:val="00D521E5"/>
    <w:rsid w:val="00D5588C"/>
    <w:rsid w:val="00D716F3"/>
    <w:rsid w:val="00D8475D"/>
    <w:rsid w:val="00D84F2A"/>
    <w:rsid w:val="00DA0C2D"/>
    <w:rsid w:val="00DA60DE"/>
    <w:rsid w:val="00DA751A"/>
    <w:rsid w:val="00DC2A01"/>
    <w:rsid w:val="00DC4F82"/>
    <w:rsid w:val="00DD3AC7"/>
    <w:rsid w:val="00E17C99"/>
    <w:rsid w:val="00E25C75"/>
    <w:rsid w:val="00E2771E"/>
    <w:rsid w:val="00E52D03"/>
    <w:rsid w:val="00E8200D"/>
    <w:rsid w:val="00E91EEE"/>
    <w:rsid w:val="00E923B3"/>
    <w:rsid w:val="00E92467"/>
    <w:rsid w:val="00E95415"/>
    <w:rsid w:val="00EC69C5"/>
    <w:rsid w:val="00ED6CAA"/>
    <w:rsid w:val="00EF0152"/>
    <w:rsid w:val="00F00190"/>
    <w:rsid w:val="00F10DD7"/>
    <w:rsid w:val="00F21540"/>
    <w:rsid w:val="00F60255"/>
    <w:rsid w:val="00F654C5"/>
    <w:rsid w:val="00F70E48"/>
    <w:rsid w:val="00F93D51"/>
    <w:rsid w:val="00FA511C"/>
    <w:rsid w:val="00FC2DF1"/>
    <w:rsid w:val="00FE0368"/>
    <w:rsid w:val="00FF4059"/>
    <w:rsid w:val="00FF6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ED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0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057"/>
  </w:style>
  <w:style w:type="paragraph" w:styleId="Footer">
    <w:name w:val="footer"/>
    <w:basedOn w:val="Normal"/>
    <w:link w:val="FooterChar"/>
    <w:uiPriority w:val="99"/>
    <w:unhideWhenUsed/>
    <w:rsid w:val="00BB50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057"/>
  </w:style>
  <w:style w:type="paragraph" w:styleId="BalloonText">
    <w:name w:val="Balloon Text"/>
    <w:basedOn w:val="Normal"/>
    <w:link w:val="BalloonTextChar"/>
    <w:uiPriority w:val="99"/>
    <w:semiHidden/>
    <w:unhideWhenUsed/>
    <w:rsid w:val="00D347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7D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00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0074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paragraph" w:styleId="NoSpacing">
    <w:name w:val="No Spacing"/>
    <w:uiPriority w:val="1"/>
    <w:qFormat/>
    <w:rsid w:val="00D521E5"/>
    <w:rPr>
      <w:rFonts w:ascii="Calibri" w:eastAsia="Calibri" w:hAnsi="Calibri" w:cs="Times New Roman"/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0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057"/>
  </w:style>
  <w:style w:type="paragraph" w:styleId="Footer">
    <w:name w:val="footer"/>
    <w:basedOn w:val="Normal"/>
    <w:link w:val="FooterChar"/>
    <w:uiPriority w:val="99"/>
    <w:unhideWhenUsed/>
    <w:rsid w:val="00BB50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057"/>
  </w:style>
  <w:style w:type="paragraph" w:styleId="BalloonText">
    <w:name w:val="Balloon Text"/>
    <w:basedOn w:val="Normal"/>
    <w:link w:val="BalloonTextChar"/>
    <w:uiPriority w:val="99"/>
    <w:semiHidden/>
    <w:unhideWhenUsed/>
    <w:rsid w:val="00D347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7D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00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0074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  <w:style w:type="paragraph" w:styleId="NoSpacing">
    <w:name w:val="No Spacing"/>
    <w:uiPriority w:val="1"/>
    <w:qFormat/>
    <w:rsid w:val="00D521E5"/>
    <w:rPr>
      <w:rFonts w:ascii="Calibri" w:eastAsia="Calibri" w:hAnsi="Calibri" w:cs="Times New Roman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letter%20head%20bandes%20logis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 head bandes logistics</Template>
  <TotalTime>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thp</cp:lastModifiedBy>
  <cp:revision>3</cp:revision>
  <cp:lastPrinted>2021-04-26T04:17:00Z</cp:lastPrinted>
  <dcterms:created xsi:type="dcterms:W3CDTF">2021-08-25T04:57:00Z</dcterms:created>
  <dcterms:modified xsi:type="dcterms:W3CDTF">2021-08-25T04:59:00Z</dcterms:modified>
</cp:coreProperties>
</file>