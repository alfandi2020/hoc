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5E04" w14:textId="77777777" w:rsidR="00CB07A5" w:rsidRDefault="00CB07A5" w:rsidP="0011107E"/>
    <w:p w14:paraId="30D69C97" w14:textId="77777777" w:rsidR="005C7FE0" w:rsidRDefault="005C7FE0" w:rsidP="0011107E"/>
    <w:p w14:paraId="34421E3B" w14:textId="77777777" w:rsidR="005C7FE0" w:rsidRDefault="005C7FE0" w:rsidP="0011107E"/>
    <w:p w14:paraId="678E7AF3" w14:textId="77777777" w:rsidR="005C7FE0" w:rsidRDefault="005C7FE0" w:rsidP="0011107E"/>
    <w:sectPr w:rsidR="005C7FE0" w:rsidSect="00E75D82">
      <w:headerReference w:type="default" r:id="rId8"/>
      <w:footerReference w:type="default" r:id="rId9"/>
      <w:pgSz w:w="11907" w:h="17123" w:code="9"/>
      <w:pgMar w:top="1134" w:right="1275" w:bottom="851" w:left="851" w:header="70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B8953" w14:textId="77777777" w:rsidR="002D023A" w:rsidRDefault="002D023A" w:rsidP="00BB5057">
      <w:r>
        <w:separator/>
      </w:r>
    </w:p>
  </w:endnote>
  <w:endnote w:type="continuationSeparator" w:id="0">
    <w:p w14:paraId="7C59AF68" w14:textId="77777777" w:rsidR="002D023A" w:rsidRDefault="002D023A" w:rsidP="00BB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BD0CF" w14:textId="17C136CA" w:rsidR="00D347D2" w:rsidRDefault="00B94815">
    <w:pPr>
      <w:pStyle w:val="Footer"/>
      <w:rPr>
        <w:rFonts w:ascii="Gill Sans MT" w:hAnsi="Gill Sans MT"/>
        <w:b/>
        <w:color w:val="0070C0"/>
      </w:rPr>
    </w:pPr>
    <w:r w:rsidRPr="00F064AA">
      <w:rPr>
        <w:b/>
        <w:noProof/>
      </w:rPr>
      <w:drawing>
        <wp:anchor distT="0" distB="0" distL="114300" distR="114300" simplePos="0" relativeHeight="251660288" behindDoc="0" locked="0" layoutInCell="1" allowOverlap="1" wp14:anchorId="30CD383F" wp14:editId="473FD419">
          <wp:simplePos x="0" y="0"/>
          <wp:positionH relativeFrom="column">
            <wp:posOffset>3559810</wp:posOffset>
          </wp:positionH>
          <wp:positionV relativeFrom="paragraph">
            <wp:posOffset>-1358752</wp:posOffset>
          </wp:positionV>
          <wp:extent cx="3657471" cy="2130903"/>
          <wp:effectExtent l="0" t="0" r="635" b="3175"/>
          <wp:wrapNone/>
          <wp:docPr id="92" name="Picture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Picture 7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471" cy="213090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064AA">
      <w:rPr>
        <w:b/>
        <w:noProof/>
      </w:rPr>
      <w:drawing>
        <wp:anchor distT="0" distB="0" distL="114300" distR="114300" simplePos="0" relativeHeight="251659264" behindDoc="0" locked="0" layoutInCell="1" allowOverlap="1" wp14:anchorId="5AB9C222" wp14:editId="26C1E296">
          <wp:simplePos x="0" y="0"/>
          <wp:positionH relativeFrom="column">
            <wp:posOffset>3573452</wp:posOffset>
          </wp:positionH>
          <wp:positionV relativeFrom="paragraph">
            <wp:posOffset>-1214606</wp:posOffset>
          </wp:positionV>
          <wp:extent cx="3639975" cy="1924294"/>
          <wp:effectExtent l="0" t="0" r="0" b="6350"/>
          <wp:wrapNone/>
          <wp:docPr id="91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Picture 7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9975" cy="19242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A4287C" w14:textId="2ED5F283" w:rsidR="00B94815" w:rsidRPr="00B94815" w:rsidRDefault="00B94815" w:rsidP="00B94815">
    <w:pPr>
      <w:ind w:left="-426"/>
      <w:rPr>
        <w:rFonts w:ascii="Gill Sans MT" w:hAnsi="Gill Sans MT"/>
        <w:b/>
        <w:sz w:val="18"/>
        <w:szCs w:val="18"/>
      </w:rPr>
    </w:pPr>
    <w:r w:rsidRPr="00B94815">
      <w:rPr>
        <w:rFonts w:ascii="Gill Sans MT" w:hAnsi="Gill Sans MT"/>
        <w:b/>
        <w:sz w:val="18"/>
        <w:szCs w:val="18"/>
      </w:rPr>
      <w:t>WAREHOUSE :</w:t>
    </w:r>
  </w:p>
  <w:p w14:paraId="6CB65A35" w14:textId="77777777" w:rsidR="00B94815" w:rsidRPr="00B94815" w:rsidRDefault="00B94815" w:rsidP="00B94815">
    <w:pPr>
      <w:ind w:left="-426"/>
      <w:rPr>
        <w:rFonts w:ascii="Gill Sans MT" w:hAnsi="Gill Sans MT"/>
        <w:sz w:val="14"/>
        <w:szCs w:val="14"/>
      </w:rPr>
    </w:pPr>
    <w:r w:rsidRPr="00B94815">
      <w:rPr>
        <w:rFonts w:ascii="Gill Sans MT" w:hAnsi="Gill Sans MT"/>
        <w:sz w:val="14"/>
        <w:szCs w:val="14"/>
      </w:rPr>
      <w:t xml:space="preserve">LINI 1 TERMINAL CARGO                                </w:t>
    </w:r>
    <w:r w:rsidRPr="00B94815">
      <w:rPr>
        <w:rFonts w:ascii="Gill Sans MT" w:hAnsi="Gill Sans MT"/>
        <w:sz w:val="14"/>
        <w:szCs w:val="14"/>
      </w:rPr>
      <w:t xml:space="preserve">       </w:t>
    </w:r>
    <w:r w:rsidRPr="00B94815">
      <w:rPr>
        <w:rFonts w:ascii="Gill Sans MT" w:hAnsi="Gill Sans MT"/>
        <w:sz w:val="14"/>
        <w:szCs w:val="14"/>
      </w:rPr>
      <w:t xml:space="preserve"> LINI 1 , NEAR PERTAMINA DEPO</w:t>
    </w:r>
  </w:p>
  <w:p w14:paraId="6AAC0DDB" w14:textId="30C7668F" w:rsidR="00B94815" w:rsidRPr="00B94815" w:rsidRDefault="00B94815" w:rsidP="00B94815">
    <w:pPr>
      <w:ind w:left="-426"/>
      <w:rPr>
        <w:rFonts w:ascii="Gill Sans MT" w:hAnsi="Gill Sans MT"/>
        <w:sz w:val="14"/>
        <w:szCs w:val="14"/>
      </w:rPr>
    </w:pPr>
    <w:r w:rsidRPr="00B94815">
      <w:rPr>
        <w:rFonts w:ascii="Gill Sans MT" w:hAnsi="Gill Sans MT"/>
        <w:sz w:val="14"/>
        <w:szCs w:val="14"/>
      </w:rPr>
      <w:t xml:space="preserve">SOEKARNO HATTA INTERNATIONAL AIRPORT </w:t>
    </w:r>
    <w:r w:rsidRPr="00B94815">
      <w:rPr>
        <w:rFonts w:ascii="Gill Sans MT" w:hAnsi="Gill Sans MT"/>
        <w:sz w:val="14"/>
        <w:szCs w:val="14"/>
      </w:rPr>
      <w:t xml:space="preserve"> </w:t>
    </w:r>
    <w:r w:rsidRPr="00B94815">
      <w:rPr>
        <w:rFonts w:ascii="Gill Sans MT" w:hAnsi="Gill Sans MT"/>
        <w:sz w:val="14"/>
        <w:szCs w:val="14"/>
      </w:rPr>
      <w:t xml:space="preserve">  HALIM PERDANA KUSUMA AIRPORT</w:t>
    </w:r>
  </w:p>
  <w:p w14:paraId="708BDE7B" w14:textId="3B822A9A" w:rsidR="00C66698" w:rsidRPr="00B94815" w:rsidRDefault="00B94815" w:rsidP="00B94815">
    <w:pPr>
      <w:ind w:left="-426"/>
      <w:rPr>
        <w:rFonts w:ascii="Gill Sans MT" w:hAnsi="Gill Sans MT"/>
        <w:sz w:val="14"/>
        <w:szCs w:val="14"/>
      </w:rPr>
    </w:pPr>
    <w:r w:rsidRPr="00B94815">
      <w:rPr>
        <w:rFonts w:ascii="Gill Sans MT" w:hAnsi="Gill Sans MT"/>
        <w:sz w:val="14"/>
        <w:szCs w:val="14"/>
      </w:rPr>
      <w:t xml:space="preserve">TANGERANG , BANTEN , INDONESIA               </w:t>
    </w:r>
    <w:r w:rsidRPr="00B94815">
      <w:rPr>
        <w:rFonts w:ascii="Gill Sans MT" w:hAnsi="Gill Sans MT"/>
        <w:sz w:val="14"/>
        <w:szCs w:val="14"/>
      </w:rPr>
      <w:t xml:space="preserve">    </w:t>
    </w:r>
    <w:r w:rsidRPr="00B94815">
      <w:rPr>
        <w:rFonts w:ascii="Gill Sans MT" w:hAnsi="Gill Sans MT"/>
        <w:sz w:val="14"/>
        <w:szCs w:val="14"/>
      </w:rPr>
      <w:t xml:space="preserve"> JAKARTA TIMUR , JAKARTA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20A58" w14:textId="77777777" w:rsidR="002D023A" w:rsidRDefault="002D023A" w:rsidP="00BB5057">
      <w:r>
        <w:separator/>
      </w:r>
    </w:p>
  </w:footnote>
  <w:footnote w:type="continuationSeparator" w:id="0">
    <w:p w14:paraId="0786756E" w14:textId="77777777" w:rsidR="002D023A" w:rsidRDefault="002D023A" w:rsidP="00BB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5D628" w14:textId="77777777" w:rsidR="00BB5057" w:rsidRPr="00C66698" w:rsidRDefault="00BB5057">
    <w:pPr>
      <w:pStyle w:val="Header"/>
      <w:rPr>
        <w:rFonts w:ascii="Gill Sans MT" w:hAnsi="Gill Sans MT"/>
        <w:color w:val="538135" w:themeColor="accent6" w:themeShade="BF"/>
        <w:sz w:val="44"/>
        <w:szCs w:val="44"/>
        <w:lang w:val="en-US"/>
      </w:rPr>
    </w:pPr>
    <w:r w:rsidRPr="00C66698">
      <w:rPr>
        <w:rFonts w:ascii="Gill Sans MT" w:hAnsi="Gill Sans MT"/>
        <w:b/>
        <w:color w:val="0070C0"/>
        <w:sz w:val="44"/>
        <w:szCs w:val="44"/>
        <w:lang w:val="en-US"/>
      </w:rPr>
      <w:t>BANDES</w:t>
    </w:r>
    <w:r w:rsidRPr="00C66698">
      <w:rPr>
        <w:rFonts w:ascii="Gill Sans MT" w:hAnsi="Gill Sans MT"/>
        <w:color w:val="538135" w:themeColor="accent6" w:themeShade="BF"/>
        <w:sz w:val="44"/>
        <w:szCs w:val="44"/>
        <w:lang w:val="en-US"/>
      </w:rPr>
      <w:t>LOGISTICS</w:t>
    </w:r>
  </w:p>
  <w:p w14:paraId="29755C3A" w14:textId="32A57DEC" w:rsidR="00BB5057" w:rsidRDefault="00BB5057" w:rsidP="00C66698">
    <w:pPr>
      <w:pStyle w:val="Header"/>
      <w:rPr>
        <w:rFonts w:ascii="Gill Sans MT" w:hAnsi="Gill Sans MT"/>
        <w:spacing w:val="22"/>
        <w:lang w:val="en-US"/>
      </w:rPr>
    </w:pPr>
    <w:r w:rsidRPr="00B62082">
      <w:rPr>
        <w:rFonts w:ascii="Gill Sans MT" w:hAnsi="Gill Sans MT"/>
        <w:spacing w:val="22"/>
        <w:lang w:val="en-US"/>
      </w:rPr>
      <w:t>PT.</w:t>
    </w:r>
    <w:r w:rsidR="00C66698" w:rsidRPr="00B62082">
      <w:rPr>
        <w:rFonts w:ascii="Gill Sans MT" w:hAnsi="Gill Sans MT"/>
        <w:spacing w:val="22"/>
        <w:lang w:val="en-US"/>
      </w:rPr>
      <w:t xml:space="preserve"> BANGUN DESA </w:t>
    </w:r>
    <w:r w:rsidRPr="00B62082">
      <w:rPr>
        <w:rFonts w:ascii="Gill Sans MT" w:hAnsi="Gill Sans MT"/>
        <w:spacing w:val="22"/>
        <w:lang w:val="en-US"/>
      </w:rPr>
      <w:t>LOGISTINDO</w:t>
    </w:r>
  </w:p>
  <w:p w14:paraId="381BFBD8" w14:textId="054D361D" w:rsidR="00B94815" w:rsidRPr="00B94815" w:rsidRDefault="00B94815" w:rsidP="00B94815">
    <w:pPr>
      <w:pStyle w:val="Header"/>
      <w:rPr>
        <w:color w:val="000000" w:themeColor="text1"/>
        <w:sz w:val="18"/>
        <w:szCs w:val="18"/>
      </w:rPr>
    </w:pPr>
    <w:proofErr w:type="spellStart"/>
    <w:r w:rsidRPr="00B94815">
      <w:rPr>
        <w:color w:val="000000" w:themeColor="text1"/>
        <w:sz w:val="18"/>
        <w:szCs w:val="18"/>
      </w:rPr>
      <w:t>Graha</w:t>
    </w:r>
    <w:proofErr w:type="spellEnd"/>
    <w:r w:rsidRPr="00B94815">
      <w:rPr>
        <w:color w:val="000000" w:themeColor="text1"/>
        <w:sz w:val="18"/>
        <w:szCs w:val="18"/>
      </w:rPr>
      <w:t xml:space="preserve"> </w:t>
    </w:r>
    <w:proofErr w:type="spellStart"/>
    <w:r w:rsidRPr="00B94815">
      <w:rPr>
        <w:color w:val="000000" w:themeColor="text1"/>
        <w:sz w:val="18"/>
        <w:szCs w:val="18"/>
      </w:rPr>
      <w:t>Dirgantara</w:t>
    </w:r>
    <w:proofErr w:type="spellEnd"/>
    <w:r w:rsidRPr="00B94815">
      <w:rPr>
        <w:color w:val="000000" w:themeColor="text1"/>
        <w:sz w:val="18"/>
        <w:szCs w:val="18"/>
      </w:rPr>
      <w:t xml:space="preserve"> </w:t>
    </w:r>
    <w:proofErr w:type="spellStart"/>
    <w:r w:rsidRPr="00B94815">
      <w:rPr>
        <w:color w:val="000000" w:themeColor="text1"/>
        <w:sz w:val="18"/>
        <w:szCs w:val="18"/>
      </w:rPr>
      <w:t>Bld</w:t>
    </w:r>
    <w:proofErr w:type="spellEnd"/>
    <w:r w:rsidRPr="00B94815">
      <w:rPr>
        <w:color w:val="000000" w:themeColor="text1"/>
        <w:sz w:val="18"/>
        <w:szCs w:val="18"/>
      </w:rPr>
      <w:t xml:space="preserve"> , </w:t>
    </w:r>
    <w:proofErr w:type="spellStart"/>
    <w:r w:rsidRPr="00B94815">
      <w:rPr>
        <w:color w:val="000000" w:themeColor="text1"/>
        <w:sz w:val="18"/>
        <w:szCs w:val="18"/>
      </w:rPr>
      <w:t>lantai</w:t>
    </w:r>
    <w:proofErr w:type="spellEnd"/>
    <w:r w:rsidRPr="00B94815">
      <w:rPr>
        <w:color w:val="000000" w:themeColor="text1"/>
        <w:sz w:val="18"/>
        <w:szCs w:val="18"/>
      </w:rPr>
      <w:t xml:space="preserve"> </w:t>
    </w:r>
    <w:r w:rsidRPr="00B94815">
      <w:rPr>
        <w:color w:val="000000" w:themeColor="text1"/>
        <w:sz w:val="18"/>
        <w:szCs w:val="18"/>
      </w:rPr>
      <w:t>2</w:t>
    </w:r>
    <w:r w:rsidRPr="00B94815">
      <w:rPr>
        <w:color w:val="000000" w:themeColor="text1"/>
        <w:sz w:val="18"/>
        <w:szCs w:val="18"/>
      </w:rPr>
      <w:t xml:space="preserve">, Jl. </w:t>
    </w:r>
    <w:proofErr w:type="spellStart"/>
    <w:r>
      <w:rPr>
        <w:color w:val="000000" w:themeColor="text1"/>
        <w:sz w:val="18"/>
        <w:szCs w:val="18"/>
      </w:rPr>
      <w:t>Protokol</w:t>
    </w:r>
    <w:proofErr w:type="spellEnd"/>
    <w:r>
      <w:rPr>
        <w:color w:val="000000" w:themeColor="text1"/>
        <w:sz w:val="18"/>
        <w:szCs w:val="18"/>
      </w:rPr>
      <w:t xml:space="preserve"> </w:t>
    </w:r>
    <w:r w:rsidRPr="00B94815">
      <w:rPr>
        <w:color w:val="000000" w:themeColor="text1"/>
        <w:sz w:val="18"/>
        <w:szCs w:val="18"/>
      </w:rPr>
      <w:t xml:space="preserve">Halim Perdana Kusuma </w:t>
    </w:r>
    <w:r w:rsidRPr="00B94815">
      <w:rPr>
        <w:color w:val="000000" w:themeColor="text1"/>
        <w:sz w:val="18"/>
        <w:szCs w:val="18"/>
      </w:rPr>
      <w:t>N</w:t>
    </w:r>
    <w:r w:rsidRPr="00B94815">
      <w:rPr>
        <w:color w:val="000000" w:themeColor="text1"/>
        <w:sz w:val="18"/>
        <w:szCs w:val="18"/>
      </w:rPr>
      <w:t xml:space="preserve">o.8 , Jakarta Timur , Jakarta 13610 , Indonesia </w:t>
    </w:r>
  </w:p>
  <w:p w14:paraId="249968CF" w14:textId="304DEFA9" w:rsidR="00B94815" w:rsidRPr="00B94815" w:rsidRDefault="00B94815" w:rsidP="00B94815">
    <w:pPr>
      <w:pStyle w:val="Footer"/>
      <w:rPr>
        <w:rFonts w:ascii="Gill Sans MT" w:hAnsi="Gill Sans MT"/>
        <w:b/>
        <w:sz w:val="18"/>
      </w:rPr>
    </w:pPr>
    <w:r w:rsidRPr="00B94815">
      <w:rPr>
        <w:color w:val="000000" w:themeColor="text1"/>
        <w:sz w:val="18"/>
        <w:szCs w:val="18"/>
      </w:rPr>
      <w:t xml:space="preserve">Ph. </w:t>
    </w:r>
    <w:r w:rsidRPr="00B94815">
      <w:rPr>
        <w:rFonts w:ascii="Gill Sans MT" w:hAnsi="Gill Sans MT"/>
        <w:bCs/>
        <w:sz w:val="18"/>
      </w:rPr>
      <w:t>62-21 29826200/01</w:t>
    </w:r>
    <w:r>
      <w:rPr>
        <w:rFonts w:ascii="Gill Sans MT" w:hAnsi="Gill Sans MT"/>
        <w:b/>
        <w:sz w:val="18"/>
      </w:rPr>
      <w:t xml:space="preserve"> </w:t>
    </w:r>
    <w:r w:rsidRPr="00B94815">
      <w:rPr>
        <w:color w:val="000000" w:themeColor="text1"/>
        <w:sz w:val="18"/>
        <w:szCs w:val="18"/>
      </w:rPr>
      <w:t xml:space="preserve">, Fax. </w:t>
    </w:r>
    <w:r w:rsidRPr="00B94815">
      <w:rPr>
        <w:rFonts w:ascii="Gill Sans MT" w:hAnsi="Gill Sans MT"/>
        <w:bCs/>
        <w:sz w:val="18"/>
      </w:rPr>
      <w:t>62-21 29826202</w:t>
    </w:r>
    <w:r w:rsidRPr="00B94815">
      <w:rPr>
        <w:color w:val="000000" w:themeColor="text1"/>
        <w:sz w:val="18"/>
        <w:szCs w:val="18"/>
      </w:rPr>
      <w:t>, email : admin@bdlwarehouse.com</w:t>
    </w:r>
  </w:p>
  <w:p w14:paraId="074DC70C" w14:textId="67118CA4" w:rsidR="00B94815" w:rsidRPr="00B94815" w:rsidRDefault="00B94815" w:rsidP="00C66698">
    <w:pPr>
      <w:pStyle w:val="Header"/>
      <w:rPr>
        <w:rFonts w:ascii="Gill Sans MT" w:hAnsi="Gill Sans MT"/>
        <w:spacing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0785"/>
    <w:multiLevelType w:val="hybridMultilevel"/>
    <w:tmpl w:val="781C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34DA"/>
    <w:multiLevelType w:val="hybridMultilevel"/>
    <w:tmpl w:val="925C61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04BE0"/>
    <w:multiLevelType w:val="hybridMultilevel"/>
    <w:tmpl w:val="6DC82B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CE4E93"/>
    <w:multiLevelType w:val="hybridMultilevel"/>
    <w:tmpl w:val="EC425D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397CC7"/>
    <w:multiLevelType w:val="hybridMultilevel"/>
    <w:tmpl w:val="3080EC2A"/>
    <w:lvl w:ilvl="0" w:tplc="73DAEC8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725E3"/>
    <w:multiLevelType w:val="hybridMultilevel"/>
    <w:tmpl w:val="CAD04B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ID" w:vendorID="64" w:dllVersion="0" w:nlCheck="1" w:checkStyle="0"/>
  <w:activeWritingStyle w:appName="MSWord" w:lang="en-US" w:vendorID="64" w:dllVersion="0" w:nlCheck="1" w:checkStyle="0"/>
  <w:activeWritingStyle w:appName="MSWord" w:lang="en-ID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D51"/>
    <w:rsid w:val="000365C5"/>
    <w:rsid w:val="00044AB1"/>
    <w:rsid w:val="00060620"/>
    <w:rsid w:val="0007063B"/>
    <w:rsid w:val="000734F8"/>
    <w:rsid w:val="000A7A53"/>
    <w:rsid w:val="000B1A76"/>
    <w:rsid w:val="000C3D7B"/>
    <w:rsid w:val="000D5CA6"/>
    <w:rsid w:val="0011107E"/>
    <w:rsid w:val="00114F33"/>
    <w:rsid w:val="00116CF4"/>
    <w:rsid w:val="00140351"/>
    <w:rsid w:val="001575E3"/>
    <w:rsid w:val="001A7218"/>
    <w:rsid w:val="001B2226"/>
    <w:rsid w:val="001D7E0C"/>
    <w:rsid w:val="002305C3"/>
    <w:rsid w:val="002624C3"/>
    <w:rsid w:val="00296D18"/>
    <w:rsid w:val="002C1109"/>
    <w:rsid w:val="002D023A"/>
    <w:rsid w:val="00320CB2"/>
    <w:rsid w:val="00324655"/>
    <w:rsid w:val="003F2331"/>
    <w:rsid w:val="00400B36"/>
    <w:rsid w:val="00463B28"/>
    <w:rsid w:val="0046606B"/>
    <w:rsid w:val="004A02FA"/>
    <w:rsid w:val="0050047E"/>
    <w:rsid w:val="005211F6"/>
    <w:rsid w:val="00580693"/>
    <w:rsid w:val="005914BB"/>
    <w:rsid w:val="005C7FE0"/>
    <w:rsid w:val="005E3D45"/>
    <w:rsid w:val="0060790A"/>
    <w:rsid w:val="006228C6"/>
    <w:rsid w:val="006303DB"/>
    <w:rsid w:val="00631296"/>
    <w:rsid w:val="006329E7"/>
    <w:rsid w:val="006A2CA8"/>
    <w:rsid w:val="006F440A"/>
    <w:rsid w:val="006F4D37"/>
    <w:rsid w:val="00714699"/>
    <w:rsid w:val="0073195A"/>
    <w:rsid w:val="00734A41"/>
    <w:rsid w:val="00736390"/>
    <w:rsid w:val="0076079A"/>
    <w:rsid w:val="007753ED"/>
    <w:rsid w:val="00794987"/>
    <w:rsid w:val="007B235E"/>
    <w:rsid w:val="007D6F93"/>
    <w:rsid w:val="00850C8D"/>
    <w:rsid w:val="00860074"/>
    <w:rsid w:val="00863F30"/>
    <w:rsid w:val="00865D73"/>
    <w:rsid w:val="008A1DFD"/>
    <w:rsid w:val="008A522A"/>
    <w:rsid w:val="008F1284"/>
    <w:rsid w:val="00932E58"/>
    <w:rsid w:val="00980F0C"/>
    <w:rsid w:val="00985EF2"/>
    <w:rsid w:val="009B5864"/>
    <w:rsid w:val="009B687F"/>
    <w:rsid w:val="009D0582"/>
    <w:rsid w:val="009F2844"/>
    <w:rsid w:val="00A558CB"/>
    <w:rsid w:val="00A85340"/>
    <w:rsid w:val="00A8634D"/>
    <w:rsid w:val="00A934CE"/>
    <w:rsid w:val="00AA37DB"/>
    <w:rsid w:val="00AF77EB"/>
    <w:rsid w:val="00B1203B"/>
    <w:rsid w:val="00B62082"/>
    <w:rsid w:val="00B76737"/>
    <w:rsid w:val="00B82CB5"/>
    <w:rsid w:val="00B94815"/>
    <w:rsid w:val="00BB5057"/>
    <w:rsid w:val="00C06458"/>
    <w:rsid w:val="00C135AD"/>
    <w:rsid w:val="00C66698"/>
    <w:rsid w:val="00C74C1F"/>
    <w:rsid w:val="00C9732D"/>
    <w:rsid w:val="00CA265A"/>
    <w:rsid w:val="00CB07A5"/>
    <w:rsid w:val="00CE0AE5"/>
    <w:rsid w:val="00CE1E06"/>
    <w:rsid w:val="00D347D2"/>
    <w:rsid w:val="00D43283"/>
    <w:rsid w:val="00D521E5"/>
    <w:rsid w:val="00D716F3"/>
    <w:rsid w:val="00D8475D"/>
    <w:rsid w:val="00D97ECF"/>
    <w:rsid w:val="00DA0C2D"/>
    <w:rsid w:val="00E75D82"/>
    <w:rsid w:val="00E91EEE"/>
    <w:rsid w:val="00E923B3"/>
    <w:rsid w:val="00F00190"/>
    <w:rsid w:val="00F10DD7"/>
    <w:rsid w:val="00F22764"/>
    <w:rsid w:val="00F60255"/>
    <w:rsid w:val="00F654C5"/>
    <w:rsid w:val="00F738C2"/>
    <w:rsid w:val="00F93D51"/>
    <w:rsid w:val="00FA511C"/>
    <w:rsid w:val="00FE0368"/>
    <w:rsid w:val="00FF4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E066E"/>
  <w15:docId w15:val="{8F6A0DEA-FED5-49A6-8C4D-3AAEF6E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057"/>
  </w:style>
  <w:style w:type="paragraph" w:styleId="Footer">
    <w:name w:val="footer"/>
    <w:basedOn w:val="Normal"/>
    <w:link w:val="Foot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057"/>
  </w:style>
  <w:style w:type="paragraph" w:styleId="BalloonText">
    <w:name w:val="Balloon Text"/>
    <w:basedOn w:val="Normal"/>
    <w:link w:val="BalloonTextChar"/>
    <w:uiPriority w:val="99"/>
    <w:semiHidden/>
    <w:unhideWhenUsed/>
    <w:rsid w:val="00D34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0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07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NoSpacing">
    <w:name w:val="No Spacing"/>
    <w:uiPriority w:val="1"/>
    <w:qFormat/>
    <w:rsid w:val="00D521E5"/>
    <w:rPr>
      <w:rFonts w:ascii="Calibri" w:eastAsia="Calibri" w:hAnsi="Calibri" w:cs="Times New Roman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etter%20head%20bandes%20logis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DF5E0-8EB8-4916-A9E7-755186CD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F:\letter head bandes logistics.dotx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Camila Hakim</cp:lastModifiedBy>
  <cp:revision>2</cp:revision>
  <cp:lastPrinted>2021-01-06T09:49:00Z</cp:lastPrinted>
  <dcterms:created xsi:type="dcterms:W3CDTF">2021-05-04T04:05:00Z</dcterms:created>
  <dcterms:modified xsi:type="dcterms:W3CDTF">2021-05-04T04:05:00Z</dcterms:modified>
</cp:coreProperties>
</file>